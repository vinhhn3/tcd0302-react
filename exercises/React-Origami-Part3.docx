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192FF" w14:textId="107327E4" w:rsidR="005F4DA3" w:rsidRDefault="002303AA" w:rsidP="009B78F2">
      <w:pPr>
        <w:pStyle w:val="Heading1"/>
        <w:jc w:val="center"/>
      </w:pPr>
      <w:r>
        <w:t xml:space="preserve">ReactJS - Origami Platform Workshop - Part </w:t>
      </w:r>
      <w:r w:rsidR="008F4813">
        <w:t>3</w:t>
      </w:r>
    </w:p>
    <w:p w14:paraId="787ED86E" w14:textId="007A62D3" w:rsidR="000645E5" w:rsidRDefault="00264339" w:rsidP="00C50061">
      <w:pPr>
        <w:pStyle w:val="Heading2"/>
      </w:pPr>
      <w:r>
        <w:t>Overview</w:t>
      </w:r>
    </w:p>
    <w:p w14:paraId="722DF9EA" w14:textId="3E62C9F2" w:rsidR="000525B0" w:rsidRDefault="000525B0" w:rsidP="000525B0">
      <w:r>
        <w:t xml:space="preserve">Now it's time to implement </w:t>
      </w:r>
      <w:r w:rsidRPr="000525B0">
        <w:rPr>
          <w:b/>
          <w:bCs/>
        </w:rPr>
        <w:t>private</w:t>
      </w:r>
      <w:r>
        <w:t xml:space="preserve"> and </w:t>
      </w:r>
      <w:r w:rsidRPr="000525B0">
        <w:rPr>
          <w:b/>
          <w:bCs/>
        </w:rPr>
        <w:t>public parts</w:t>
      </w:r>
      <w:r>
        <w:t xml:space="preserve"> </w:t>
      </w:r>
      <w:r w:rsidR="004F2C61">
        <w:t>for</w:t>
      </w:r>
      <w:r>
        <w:t xml:space="preserve"> our app.</w:t>
      </w:r>
      <w:r w:rsidR="008C3D32">
        <w:t xml:space="preserve"> And</w:t>
      </w:r>
      <w:r w:rsidR="000D1020">
        <w:t xml:space="preserve"> to</w:t>
      </w:r>
      <w:r w:rsidR="008C3D32">
        <w:t xml:space="preserve"> make the already </w:t>
      </w:r>
      <w:r w:rsidR="004F2C61">
        <w:t>existing</w:t>
      </w:r>
      <w:r w:rsidR="008C3D32">
        <w:t xml:space="preserve"> </w:t>
      </w:r>
      <w:r w:rsidR="008C3D32" w:rsidRPr="008C3D32">
        <w:rPr>
          <w:b/>
          <w:bCs/>
        </w:rPr>
        <w:t>forms</w:t>
      </w:r>
      <w:r w:rsidR="008C3D32">
        <w:t xml:space="preserve"> to </w:t>
      </w:r>
      <w:r w:rsidR="008C3D32" w:rsidRPr="008C3D32">
        <w:rPr>
          <w:b/>
          <w:bCs/>
        </w:rPr>
        <w:t>work</w:t>
      </w:r>
      <w:r w:rsidR="008C3D32">
        <w:t>.</w:t>
      </w:r>
    </w:p>
    <w:p w14:paraId="61273C7B" w14:textId="26FEB46C" w:rsidR="000525B0" w:rsidRDefault="000525B0" w:rsidP="000525B0">
      <w:pPr>
        <w:pStyle w:val="Heading3"/>
      </w:pPr>
      <w:r>
        <w:t>Public parts</w:t>
      </w:r>
    </w:p>
    <w:p w14:paraId="145C54E0" w14:textId="2CBE91CC" w:rsidR="008C3D32" w:rsidRPr="008C3D32" w:rsidRDefault="008C3D32" w:rsidP="008C3D32">
      <w:r>
        <w:t xml:space="preserve">This parts can be accessed </w:t>
      </w:r>
      <w:r w:rsidR="000D1020">
        <w:t>by</w:t>
      </w:r>
      <w:r>
        <w:t xml:space="preserve"> any </w:t>
      </w:r>
      <w:r w:rsidRPr="008C3D32">
        <w:rPr>
          <w:b/>
          <w:bCs/>
        </w:rPr>
        <w:t>guest user</w:t>
      </w:r>
      <w:r>
        <w:rPr>
          <w:b/>
          <w:bCs/>
        </w:rPr>
        <w:t xml:space="preserve"> </w:t>
      </w:r>
      <w:r>
        <w:t>(not logged in)</w:t>
      </w:r>
    </w:p>
    <w:p w14:paraId="55BA768A" w14:textId="56DED62C" w:rsidR="000525B0" w:rsidRDefault="000525B0" w:rsidP="000525B0">
      <w:pPr>
        <w:pStyle w:val="Heading4"/>
      </w:pPr>
      <w:r>
        <w:t>Publications</w:t>
      </w:r>
    </w:p>
    <w:p w14:paraId="3DCB4853" w14:textId="1DBABC77" w:rsidR="008C3D32" w:rsidRPr="008C3D32" w:rsidRDefault="008C3D32" w:rsidP="008C3D32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database.</w:t>
      </w:r>
    </w:p>
    <w:p w14:paraId="20567D73" w14:textId="5D49742D" w:rsidR="00F913A2" w:rsidRDefault="00F913A2" w:rsidP="00F913A2">
      <w:r>
        <w:rPr>
          <w:noProof/>
        </w:rPr>
        <w:drawing>
          <wp:inline distT="0" distB="0" distL="0" distR="0" wp14:anchorId="781C8208" wp14:editId="5CF0F615">
            <wp:extent cx="5972810" cy="4146550"/>
            <wp:effectExtent l="19050" t="19050" r="2794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0"/>
                    <a:stretch/>
                  </pic:blipFill>
                  <pic:spPr bwMode="auto">
                    <a:xfrm>
                      <a:off x="0" y="0"/>
                      <a:ext cx="5972810" cy="4146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ADBCE" w14:textId="63CF5888" w:rsidR="000525B0" w:rsidRDefault="000525B0" w:rsidP="00F913A2"/>
    <w:p w14:paraId="24844C6C" w14:textId="02749E1C" w:rsidR="000525B0" w:rsidRDefault="000525B0" w:rsidP="00F913A2"/>
    <w:p w14:paraId="4EE2479A" w14:textId="59E1B7F6" w:rsidR="000525B0" w:rsidRDefault="000525B0" w:rsidP="00F913A2"/>
    <w:p w14:paraId="435B411E" w14:textId="1EDDF331" w:rsidR="000525B0" w:rsidRDefault="000525B0" w:rsidP="00F913A2"/>
    <w:p w14:paraId="43C769BB" w14:textId="542FF6FC" w:rsidR="000525B0" w:rsidRDefault="000525B0" w:rsidP="00F913A2"/>
    <w:p w14:paraId="4F230966" w14:textId="498B83CE" w:rsidR="000525B0" w:rsidRDefault="000525B0" w:rsidP="000525B0">
      <w:pPr>
        <w:pStyle w:val="Heading4"/>
      </w:pPr>
      <w:r>
        <w:t>Register</w:t>
      </w:r>
    </w:p>
    <w:p w14:paraId="084C49E9" w14:textId="60B906B2" w:rsidR="008C3D32" w:rsidRPr="008C3D32" w:rsidRDefault="008C3D32" w:rsidP="008C3D32">
      <w:r w:rsidRPr="000D1020">
        <w:rPr>
          <w:b/>
          <w:bCs/>
        </w:rPr>
        <w:t>Register form</w:t>
      </w:r>
      <w:r>
        <w:t xml:space="preserve"> should make</w:t>
      </w:r>
      <w:r w:rsidR="00FB52F3">
        <w:t xml:space="preserve"> a</w:t>
      </w:r>
      <w:r>
        <w:t xml:space="preserve">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 and create a user</w:t>
      </w:r>
    </w:p>
    <w:p w14:paraId="41B1E97B" w14:textId="668B788D" w:rsidR="000525B0" w:rsidRDefault="00F913A2" w:rsidP="00F913A2">
      <w:r>
        <w:rPr>
          <w:noProof/>
        </w:rPr>
        <w:drawing>
          <wp:inline distT="0" distB="0" distL="0" distR="0" wp14:anchorId="53CA87BB" wp14:editId="78EE70C8">
            <wp:extent cx="5972810" cy="4152900"/>
            <wp:effectExtent l="19050" t="19050" r="2794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7"/>
                    <a:stretch/>
                  </pic:blipFill>
                  <pic:spPr bwMode="auto">
                    <a:xfrm>
                      <a:off x="0" y="0"/>
                      <a:ext cx="5972810" cy="41529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CAEA3" w14:textId="4F89668D" w:rsidR="000525B0" w:rsidRDefault="000525B0" w:rsidP="00F913A2"/>
    <w:p w14:paraId="65300863" w14:textId="7EBE9DA5" w:rsidR="000525B0" w:rsidRDefault="000525B0" w:rsidP="00F913A2"/>
    <w:p w14:paraId="71B2C16B" w14:textId="71B31716" w:rsidR="000525B0" w:rsidRDefault="000525B0" w:rsidP="00F913A2"/>
    <w:p w14:paraId="7E899283" w14:textId="7EC69E9A" w:rsidR="000525B0" w:rsidRDefault="000525B0" w:rsidP="00F913A2"/>
    <w:p w14:paraId="24BF7342" w14:textId="5FB56173" w:rsidR="000525B0" w:rsidRDefault="000525B0" w:rsidP="00F913A2"/>
    <w:p w14:paraId="4C6854A4" w14:textId="5983E594" w:rsidR="000525B0" w:rsidRDefault="000525B0" w:rsidP="00F913A2"/>
    <w:p w14:paraId="340B3BFA" w14:textId="2E08BE2A" w:rsidR="000525B0" w:rsidRDefault="000525B0" w:rsidP="00F913A2"/>
    <w:p w14:paraId="20740AA8" w14:textId="1EC987C1" w:rsidR="000525B0" w:rsidRDefault="000525B0" w:rsidP="00F913A2"/>
    <w:p w14:paraId="3469BDD9" w14:textId="57A4F34A" w:rsidR="000525B0" w:rsidRDefault="000525B0" w:rsidP="00F913A2"/>
    <w:p w14:paraId="6E164655" w14:textId="67950CA9" w:rsidR="000525B0" w:rsidRDefault="000525B0" w:rsidP="00F913A2"/>
    <w:p w14:paraId="5C138AE1" w14:textId="74C3D19F" w:rsidR="000525B0" w:rsidRDefault="000525B0" w:rsidP="00F913A2"/>
    <w:p w14:paraId="174DB295" w14:textId="77777777" w:rsidR="000525B0" w:rsidRDefault="000525B0" w:rsidP="00F913A2"/>
    <w:p w14:paraId="5BAFC435" w14:textId="754D4199" w:rsidR="000525B0" w:rsidRDefault="000525B0" w:rsidP="000525B0">
      <w:pPr>
        <w:pStyle w:val="Heading4"/>
      </w:pPr>
      <w:r>
        <w:t>Login</w:t>
      </w:r>
    </w:p>
    <w:p w14:paraId="2FDA7AE7" w14:textId="3542B840" w:rsidR="008C3D32" w:rsidRPr="008C3D32" w:rsidRDefault="008C3D32" w:rsidP="008C3D32">
      <w:r>
        <w:t xml:space="preserve">Login form should </w:t>
      </w:r>
      <w:r w:rsidR="00CF3EDF">
        <w:t xml:space="preserve">also make a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, and if the </w:t>
      </w:r>
      <w:r w:rsidRPr="000D1020">
        <w:rPr>
          <w:b/>
          <w:bCs/>
        </w:rPr>
        <w:t>provided data</w:t>
      </w:r>
      <w:r>
        <w:t xml:space="preserve"> is </w:t>
      </w:r>
      <w:r w:rsidRPr="000D1020">
        <w:rPr>
          <w:b/>
          <w:bCs/>
        </w:rPr>
        <w:t>valid</w:t>
      </w:r>
      <w:r w:rsidR="000D1020">
        <w:rPr>
          <w:b/>
          <w:bCs/>
        </w:rPr>
        <w:t xml:space="preserve">, </w:t>
      </w:r>
      <w:r w:rsidR="000D1020">
        <w:t>you should</w:t>
      </w:r>
      <w:r>
        <w:t xml:space="preserve"> authorize </w:t>
      </w:r>
      <w:r w:rsidR="000D1020">
        <w:t>the</w:t>
      </w:r>
      <w:r>
        <w:t xml:space="preserve"> user (</w:t>
      </w:r>
      <w:r w:rsidRPr="008C3D32">
        <w:rPr>
          <w:b/>
          <w:bCs/>
        </w:rPr>
        <w:t>can see the public parts</w:t>
      </w:r>
      <w:r>
        <w:t>)</w:t>
      </w:r>
      <w:r w:rsidR="00CF3EDF">
        <w:t>.</w:t>
      </w:r>
    </w:p>
    <w:p w14:paraId="547EB0FA" w14:textId="1AC8AE4F" w:rsidR="00656DB6" w:rsidRDefault="00F913A2" w:rsidP="00C50061">
      <w:r>
        <w:rPr>
          <w:noProof/>
        </w:rPr>
        <w:drawing>
          <wp:inline distT="0" distB="0" distL="0" distR="0" wp14:anchorId="66754054" wp14:editId="07AC3414">
            <wp:extent cx="5972810" cy="4146550"/>
            <wp:effectExtent l="19050" t="19050" r="2794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0"/>
                    <a:stretch/>
                  </pic:blipFill>
                  <pic:spPr bwMode="auto">
                    <a:xfrm>
                      <a:off x="0" y="0"/>
                      <a:ext cx="5972810" cy="4146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3DEAC" w14:textId="1E123B63" w:rsidR="000525B0" w:rsidRDefault="000525B0" w:rsidP="00C50061"/>
    <w:p w14:paraId="3C7D02B5" w14:textId="24FF1D17" w:rsidR="000525B0" w:rsidRDefault="000525B0" w:rsidP="000525B0">
      <w:pPr>
        <w:pStyle w:val="Heading3"/>
      </w:pPr>
      <w:r>
        <w:t>Private parts</w:t>
      </w:r>
    </w:p>
    <w:p w14:paraId="6A0BB38D" w14:textId="62078D8E" w:rsidR="00CF3EDF" w:rsidRPr="00CF3EDF" w:rsidRDefault="00CF3EDF" w:rsidP="00CF3EDF">
      <w:r>
        <w:t xml:space="preserve">Private parts </w:t>
      </w:r>
      <w:r w:rsidR="00FB52F3">
        <w:t>should</w:t>
      </w:r>
      <w:r>
        <w:t xml:space="preserve"> be accessed </w:t>
      </w:r>
      <w:r w:rsidR="00FB52F3">
        <w:t xml:space="preserve">only </w:t>
      </w:r>
      <w:r w:rsidR="000D1020">
        <w:t>by</w:t>
      </w:r>
      <w:r>
        <w:t xml:space="preserve"> </w:t>
      </w:r>
      <w:r w:rsidRPr="00CF3EDF">
        <w:rPr>
          <w:b/>
          <w:bCs/>
        </w:rPr>
        <w:t>logged in user</w:t>
      </w:r>
      <w:r w:rsidR="00FB52F3">
        <w:rPr>
          <w:b/>
          <w:bCs/>
        </w:rPr>
        <w:t>s</w:t>
      </w:r>
      <w:r>
        <w:t xml:space="preserve"> (</w:t>
      </w:r>
      <w:r w:rsidRPr="00CF3EDF">
        <w:rPr>
          <w:b/>
          <w:bCs/>
        </w:rPr>
        <w:t xml:space="preserve">authorized with </w:t>
      </w:r>
      <w:proofErr w:type="spellStart"/>
      <w:r w:rsidRPr="00CF3EDF">
        <w:rPr>
          <w:b/>
          <w:bCs/>
        </w:rPr>
        <w:t>jwt</w:t>
      </w:r>
      <w:proofErr w:type="spellEnd"/>
      <w:r w:rsidRPr="00CF3EDF">
        <w:rPr>
          <w:b/>
          <w:bCs/>
        </w:rPr>
        <w:t xml:space="preserve"> token from the given API</w:t>
      </w:r>
      <w:r>
        <w:t>)</w:t>
      </w:r>
    </w:p>
    <w:p w14:paraId="5864C3B6" w14:textId="7F9EDCED" w:rsidR="000525B0" w:rsidRDefault="000525B0" w:rsidP="000525B0">
      <w:pPr>
        <w:pStyle w:val="Heading4"/>
      </w:pPr>
      <w:r>
        <w:t>Publications</w:t>
      </w:r>
    </w:p>
    <w:p w14:paraId="0C8E5FD2" w14:textId="20DA1263" w:rsidR="00CF3EDF" w:rsidRPr="00CF3EDF" w:rsidRDefault="00CF3EDF" w:rsidP="00CF3EDF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</w:t>
      </w:r>
    </w:p>
    <w:p w14:paraId="5A709D67" w14:textId="631D4D3D" w:rsidR="000525B0" w:rsidRDefault="000525B0" w:rsidP="000525B0">
      <w:r>
        <w:rPr>
          <w:noProof/>
        </w:rPr>
        <w:lastRenderedPageBreak/>
        <w:drawing>
          <wp:inline distT="0" distB="0" distL="0" distR="0" wp14:anchorId="6CBD49D6" wp14:editId="2731C8DE">
            <wp:extent cx="5972810" cy="4152900"/>
            <wp:effectExtent l="19050" t="19050" r="2794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7"/>
                    <a:stretch/>
                  </pic:blipFill>
                  <pic:spPr bwMode="auto">
                    <a:xfrm>
                      <a:off x="0" y="0"/>
                      <a:ext cx="5972810" cy="41529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90E99" w14:textId="69003395" w:rsidR="000525B0" w:rsidRDefault="000525B0" w:rsidP="000525B0">
      <w:pPr>
        <w:pStyle w:val="Heading4"/>
      </w:pPr>
      <w:r>
        <w:t>Profile</w:t>
      </w:r>
    </w:p>
    <w:p w14:paraId="47C7D03E" w14:textId="7F616617" w:rsidR="00CF3EDF" w:rsidRPr="003F562B" w:rsidRDefault="00CF3EDF" w:rsidP="00CF3EDF">
      <w:r>
        <w:t xml:space="preserve">Profile page </w:t>
      </w:r>
      <w:r w:rsidRPr="00CF3EDF">
        <w:rPr>
          <w:b/>
          <w:bCs/>
        </w:rPr>
        <w:t>show</w:t>
      </w:r>
      <w:r w:rsidR="00FB52F3">
        <w:rPr>
          <w:b/>
          <w:bCs/>
        </w:rPr>
        <w:t>s</w:t>
      </w:r>
      <w:r>
        <w:rPr>
          <w:b/>
          <w:bCs/>
        </w:rPr>
        <w:t xml:space="preserve"> </w:t>
      </w:r>
      <w:r>
        <w:t xml:space="preserve">information about the currently logged-in user. This is his </w:t>
      </w:r>
      <w:r w:rsidRPr="00CF3EDF">
        <w:rPr>
          <w:b/>
          <w:bCs/>
        </w:rPr>
        <w:t>username</w:t>
      </w:r>
      <w:r>
        <w:t xml:space="preserve">, </w:t>
      </w:r>
      <w:r w:rsidRPr="00CF3EDF">
        <w:rPr>
          <w:b/>
          <w:bCs/>
        </w:rPr>
        <w:t>total posts</w:t>
      </w:r>
      <w:r>
        <w:rPr>
          <w:b/>
          <w:bCs/>
        </w:rPr>
        <w:t xml:space="preserve"> count</w:t>
      </w:r>
      <w:r>
        <w:t xml:space="preserve"> and the </w:t>
      </w:r>
      <w:r w:rsidRPr="00CF3EDF">
        <w:rPr>
          <w:b/>
          <w:bCs/>
        </w:rPr>
        <w:t>top 3 of his recent posts</w:t>
      </w:r>
      <w:r w:rsidR="000D1020">
        <w:t xml:space="preserve">. </w:t>
      </w:r>
      <w:r>
        <w:t xml:space="preserve">Also, you should </w:t>
      </w:r>
      <w:r w:rsidR="00FB52F3">
        <w:t>show</w:t>
      </w:r>
      <w:r>
        <w:t xml:space="preserve"> a [</w:t>
      </w:r>
      <w:r w:rsidRPr="00CF3EDF">
        <w:rPr>
          <w:rFonts w:ascii="Consolas" w:hAnsi="Consolas"/>
          <w:b/>
          <w:bCs/>
        </w:rPr>
        <w:t>Logout</w:t>
      </w:r>
      <w:r>
        <w:t xml:space="preserve">] </w:t>
      </w:r>
      <w:r>
        <w:rPr>
          <w:b/>
          <w:bCs/>
        </w:rPr>
        <w:t>button</w:t>
      </w:r>
      <w:r>
        <w:t>, which</w:t>
      </w:r>
      <w:r w:rsidR="003F562B">
        <w:rPr>
          <w:lang w:val="bg-BG"/>
        </w:rPr>
        <w:t xml:space="preserve"> </w:t>
      </w:r>
      <w:r w:rsidR="003F562B">
        <w:t>can be pressed and</w:t>
      </w:r>
      <w:r>
        <w:t xml:space="preserve"> clear the </w:t>
      </w:r>
      <w:r w:rsidRPr="003F562B">
        <w:rPr>
          <w:b/>
          <w:bCs/>
        </w:rPr>
        <w:t>provided jwt</w:t>
      </w:r>
      <w:r>
        <w:t xml:space="preserve"> token from the API and redirect the user to the </w:t>
      </w:r>
      <w:r w:rsidRPr="003F562B">
        <w:rPr>
          <w:b/>
          <w:bCs/>
        </w:rPr>
        <w:t>publications page</w:t>
      </w:r>
      <w:r w:rsidR="003F562B">
        <w:t>.</w:t>
      </w:r>
    </w:p>
    <w:p w14:paraId="232415EA" w14:textId="7AAD627A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42761DA9" wp14:editId="7FCE4677">
            <wp:extent cx="5972810" cy="4159250"/>
            <wp:effectExtent l="19050" t="19050" r="2794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5"/>
                    <a:stretch/>
                  </pic:blipFill>
                  <pic:spPr bwMode="auto">
                    <a:xfrm>
                      <a:off x="0" y="0"/>
                      <a:ext cx="5972810" cy="41592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CB9FE" w14:textId="7FF72152" w:rsidR="000525B0" w:rsidRDefault="000525B0" w:rsidP="000525B0">
      <w:pPr>
        <w:pStyle w:val="Heading4"/>
      </w:pPr>
      <w:r>
        <w:t>Post</w:t>
      </w:r>
    </w:p>
    <w:p w14:paraId="46C643FF" w14:textId="65FA0944" w:rsidR="003F562B" w:rsidRDefault="003F562B" w:rsidP="003F562B">
      <w:r>
        <w:t xml:space="preserve">In </w:t>
      </w:r>
      <w:r w:rsidRPr="003F562B">
        <w:rPr>
          <w:b/>
          <w:bCs/>
        </w:rPr>
        <w:t>Post view</w:t>
      </w:r>
      <w:r>
        <w:rPr>
          <w:b/>
          <w:bCs/>
        </w:rPr>
        <w:t>,</w:t>
      </w:r>
      <w:r w:rsidR="00D30689">
        <w:rPr>
          <w:b/>
          <w:bCs/>
        </w:rPr>
        <w:t xml:space="preserve"> </w:t>
      </w:r>
      <w:r w:rsidR="00D30689">
        <w:t xml:space="preserve">the form with the </w:t>
      </w:r>
      <w:r w:rsidR="00D30689" w:rsidRPr="00D30689">
        <w:t>textarea</w:t>
      </w:r>
      <w:r w:rsidR="00D30689">
        <w:t xml:space="preserve"> should be able to make a</w:t>
      </w:r>
      <w:r w:rsidR="000D1020">
        <w:t xml:space="preserve"> </w:t>
      </w:r>
      <w:r w:rsidR="000D1020" w:rsidRPr="000D1020">
        <w:rPr>
          <w:b/>
          <w:bCs/>
        </w:rPr>
        <w:t>post request</w:t>
      </w:r>
      <w:r w:rsidR="000D1020">
        <w:t xml:space="preserve"> </w:t>
      </w:r>
      <w:r w:rsidR="00D30689">
        <w:t xml:space="preserve">with the given </w:t>
      </w:r>
      <w:r w:rsidR="00D30689" w:rsidRPr="000D1020">
        <w:rPr>
          <w:b/>
          <w:bCs/>
        </w:rPr>
        <w:t>post</w:t>
      </w:r>
      <w:r w:rsidR="00D30689">
        <w:t xml:space="preserve"> </w:t>
      </w:r>
      <w:r w:rsidR="00D30689" w:rsidRPr="000D1020">
        <w:rPr>
          <w:b/>
          <w:bCs/>
        </w:rPr>
        <w:t>description</w:t>
      </w:r>
      <w:r w:rsidR="00D30689">
        <w:t>. If that happen</w:t>
      </w:r>
      <w:r w:rsidR="00FB52F3">
        <w:t>s</w:t>
      </w:r>
      <w:r w:rsidR="000D1020">
        <w:t>,</w:t>
      </w:r>
      <w:r w:rsidR="00D30689">
        <w:t xml:space="preserve"> the user should be redirected to the </w:t>
      </w:r>
      <w:r w:rsidR="00D30689" w:rsidRPr="00D30689">
        <w:rPr>
          <w:b/>
          <w:bCs/>
        </w:rPr>
        <w:t>publication view</w:t>
      </w:r>
      <w:r w:rsidR="00D30689">
        <w:t>.</w:t>
      </w:r>
    </w:p>
    <w:p w14:paraId="6D71A583" w14:textId="4442541D" w:rsidR="00D30689" w:rsidRPr="00D30689" w:rsidRDefault="00D30689" w:rsidP="003F562B">
      <w:pPr>
        <w:rPr>
          <w:b/>
          <w:bCs/>
        </w:rPr>
      </w:pPr>
      <w:r>
        <w:t>Also</w:t>
      </w:r>
      <w:r w:rsidR="000D1020">
        <w:t>,</w:t>
      </w:r>
      <w:r>
        <w:t xml:space="preserve"> this view, show the </w:t>
      </w:r>
      <w:r w:rsidRPr="000D1020">
        <w:rPr>
          <w:b/>
          <w:bCs/>
        </w:rPr>
        <w:t xml:space="preserve">top 3 recent posts </w:t>
      </w:r>
      <w:r>
        <w:t>from the database.</w:t>
      </w:r>
    </w:p>
    <w:p w14:paraId="4EE54137" w14:textId="3942C259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721B486B" wp14:editId="5A35F71E">
            <wp:extent cx="5972810" cy="4146550"/>
            <wp:effectExtent l="19050" t="19050" r="2794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0"/>
                    <a:stretch/>
                  </pic:blipFill>
                  <pic:spPr bwMode="auto">
                    <a:xfrm>
                      <a:off x="0" y="0"/>
                      <a:ext cx="5972810" cy="4146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43B21" w14:textId="406DB333" w:rsidR="00B10EF1" w:rsidRDefault="00B10EF1" w:rsidP="00B10EF1">
      <w:pPr>
        <w:pStyle w:val="Heading2"/>
      </w:pPr>
      <w:r>
        <w:t>Database</w:t>
      </w:r>
    </w:p>
    <w:p w14:paraId="6D7FB469" w14:textId="59C60468" w:rsidR="00B10EF1" w:rsidRDefault="00B10EF1" w:rsidP="00B10EF1">
      <w:r>
        <w:t xml:space="preserve">Use the provided </w:t>
      </w:r>
      <w:r>
        <w:rPr>
          <w:b/>
        </w:rPr>
        <w:t xml:space="preserve">REST API </w:t>
      </w:r>
      <w:r w:rsidRPr="002A2373">
        <w:t xml:space="preserve">build with </w:t>
      </w:r>
      <w:r w:rsidRPr="002A2373">
        <w:rPr>
          <w:b/>
        </w:rPr>
        <w:t>Express.js</w:t>
      </w:r>
      <w:r>
        <w:t xml:space="preserve"> and </w:t>
      </w:r>
      <w:r w:rsidRPr="002A2373">
        <w:rPr>
          <w:b/>
        </w:rPr>
        <w:t>MongoDB</w:t>
      </w:r>
    </w:p>
    <w:p w14:paraId="794E5974" w14:textId="3DEAB1EE" w:rsidR="00B10EF1" w:rsidRDefault="00B10EF1" w:rsidP="00B10EF1">
      <w:pPr>
        <w:pStyle w:val="Heading3"/>
      </w:pPr>
      <w:r>
        <w:t>Server</w:t>
      </w:r>
    </w:p>
    <w:p w14:paraId="79748310" w14:textId="3F0E69D4" w:rsidR="00403C51" w:rsidRDefault="00B10EF1" w:rsidP="00F344D3">
      <w:r>
        <w:t xml:space="preserve">The server will listen on port </w:t>
      </w:r>
      <w:r w:rsidRPr="00B565E7">
        <w:rPr>
          <w:b/>
        </w:rPr>
        <w:t xml:space="preserve">9999 </w:t>
      </w:r>
      <w:r>
        <w:t>by default</w:t>
      </w:r>
      <w:r w:rsidR="008C3D32">
        <w:t xml:space="preserve"> and </w:t>
      </w:r>
      <w:r w:rsidR="008C3D32" w:rsidRPr="008C3D32">
        <w:rPr>
          <w:b/>
          <w:bCs/>
        </w:rPr>
        <w:t>recognize</w:t>
      </w:r>
      <w:r w:rsidR="008C3D32">
        <w:t xml:space="preserve"> the following </w:t>
      </w:r>
      <w:r w:rsidR="008C3D32" w:rsidRPr="008C3D32">
        <w:rPr>
          <w:b/>
          <w:bCs/>
        </w:rPr>
        <w:t>paths</w:t>
      </w:r>
      <w:r w:rsidR="008C3D32">
        <w:t xml:space="preserve"> with </w:t>
      </w:r>
      <w:r w:rsidR="008C3D32" w:rsidRPr="008C3D32">
        <w:rPr>
          <w:b/>
          <w:bCs/>
        </w:rPr>
        <w:t>methods</w:t>
      </w:r>
      <w:r w:rsidR="008C3D32">
        <w:t>:</w:t>
      </w:r>
    </w:p>
    <w:p w14:paraId="1C2C193C" w14:textId="0ECB02B4" w:rsidR="00F344D3" w:rsidRPr="000E6E9A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Get request - </w:t>
      </w:r>
      <w:r w:rsidR="00983EC7" w:rsidRPr="00403C51">
        <w:rPr>
          <w:rFonts w:ascii="Consolas" w:hAnsi="Consolas"/>
          <w:b/>
        </w:rPr>
        <w:t>'localhost:9999/</w:t>
      </w:r>
      <w:proofErr w:type="spellStart"/>
      <w:r w:rsidR="00983EC7" w:rsidRPr="00403C51">
        <w:rPr>
          <w:rFonts w:ascii="Consolas" w:hAnsi="Consolas"/>
          <w:b/>
        </w:rPr>
        <w:t>api</w:t>
      </w:r>
      <w:proofErr w:type="spellEnd"/>
      <w:r w:rsidR="00983EC7" w:rsidRPr="00403C51">
        <w:rPr>
          <w:rFonts w:ascii="Consolas" w:hAnsi="Consolas"/>
          <w:b/>
        </w:rPr>
        <w:t>/origami/</w:t>
      </w:r>
      <w:r w:rsidR="000E6E9A">
        <w:rPr>
          <w:rFonts w:ascii="Consolas" w:hAnsi="Consolas"/>
          <w:b/>
        </w:rPr>
        <w:t>all</w:t>
      </w:r>
      <w:r w:rsidR="008C3D32">
        <w:rPr>
          <w:rFonts w:ascii="Consolas" w:hAnsi="Consolas"/>
          <w:b/>
        </w:rPr>
        <w:t>'</w:t>
      </w:r>
    </w:p>
    <w:p w14:paraId="1D336B37" w14:textId="02BBAAE8" w:rsidR="000E6E9A" w:rsidRPr="000E6E9A" w:rsidRDefault="000E6E9A" w:rsidP="000E6E9A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Get request - </w:t>
      </w:r>
      <w:r w:rsidRPr="00403C51">
        <w:rPr>
          <w:rFonts w:ascii="Consolas" w:hAnsi="Consolas"/>
          <w:b/>
        </w:rPr>
        <w:t>'localhost:9999/</w:t>
      </w:r>
      <w:proofErr w:type="spellStart"/>
      <w:r w:rsidRPr="00403C51">
        <w:rPr>
          <w:rFonts w:ascii="Consolas" w:hAnsi="Consolas"/>
          <w:b/>
        </w:rPr>
        <w:t>api</w:t>
      </w:r>
      <w:proofErr w:type="spellEnd"/>
      <w:r w:rsidRPr="00403C51">
        <w:rPr>
          <w:rFonts w:ascii="Consolas" w:hAnsi="Consolas"/>
          <w:b/>
        </w:rPr>
        <w:t>/origami/</w:t>
      </w:r>
      <w:r>
        <w:rPr>
          <w:rFonts w:ascii="Consolas" w:hAnsi="Consolas"/>
          <w:b/>
        </w:rPr>
        <w:t>mine</w:t>
      </w:r>
    </w:p>
    <w:p w14:paraId="28266AD9" w14:textId="09BB7516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'localhost:9999/api/origami/'</w:t>
      </w:r>
    </w:p>
    <w:p w14:paraId="64DDBFB3" w14:textId="7710BA90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>
        <w:rPr>
          <w:rFonts w:ascii="Consolas" w:hAnsi="Consolas"/>
          <w:b/>
        </w:rPr>
        <w:t>register</w:t>
      </w:r>
      <w:r w:rsidRPr="00403C51">
        <w:rPr>
          <w:rFonts w:ascii="Consolas" w:hAnsi="Consolas"/>
          <w:b/>
        </w:rPr>
        <w:t>'</w:t>
      </w:r>
    </w:p>
    <w:p w14:paraId="2A103110" w14:textId="2A8E14F6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>
        <w:rPr>
          <w:rFonts w:ascii="Consolas" w:hAnsi="Consolas"/>
          <w:b/>
        </w:rPr>
        <w:t>login</w:t>
      </w:r>
      <w:r w:rsidRPr="00403C51">
        <w:rPr>
          <w:rFonts w:ascii="Consolas" w:hAnsi="Consolas"/>
          <w:b/>
        </w:rPr>
        <w:t>'</w:t>
      </w:r>
    </w:p>
    <w:p w14:paraId="41E65F17" w14:textId="1C2AE752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 w:rsidR="008C3D32">
        <w:rPr>
          <w:rFonts w:ascii="Consolas" w:hAnsi="Consolas"/>
          <w:b/>
        </w:rPr>
        <w:t>logout</w:t>
      </w:r>
    </w:p>
    <w:p w14:paraId="2BD5D8BE" w14:textId="106821B1" w:rsidR="00CF115D" w:rsidRPr="00CF115D" w:rsidRDefault="00CF115D" w:rsidP="00CF115D">
      <w:pPr>
        <w:jc w:val="center"/>
        <w:rPr>
          <w:rFonts w:ascii="Consolas" w:hAnsi="Consolas"/>
          <w:b/>
          <w:i/>
          <w:iCs/>
          <w:sz w:val="96"/>
          <w:szCs w:val="96"/>
        </w:rPr>
      </w:pPr>
      <w:r w:rsidRPr="00CF115D">
        <w:rPr>
          <w:rFonts w:ascii="Consolas" w:hAnsi="Consolas"/>
          <w:b/>
          <w:i/>
          <w:iCs/>
          <w:sz w:val="96"/>
          <w:szCs w:val="96"/>
        </w:rPr>
        <w:t xml:space="preserve">Good Luck </w:t>
      </w:r>
      <w:r w:rsidRPr="00CF115D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115D" w:rsidRPr="00CF115D"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4E310" w14:textId="77777777" w:rsidR="002C2827" w:rsidRDefault="002C2827" w:rsidP="004A2906">
      <w:pPr>
        <w:spacing w:before="0" w:after="0" w:line="240" w:lineRule="auto"/>
      </w:pPr>
      <w:r>
        <w:separator/>
      </w:r>
    </w:p>
  </w:endnote>
  <w:endnote w:type="continuationSeparator" w:id="0">
    <w:p w14:paraId="32F96890" w14:textId="77777777" w:rsidR="002C2827" w:rsidRDefault="002C2827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DF9E6" w14:textId="3FCA3BEF" w:rsidR="004A2906" w:rsidRPr="00AC77AD" w:rsidRDefault="004A2906" w:rsidP="007C2AE6">
    <w:pPr>
      <w:pStyle w:val="Footer"/>
    </w:pPr>
    <w:r w:rsidRPr="00D94A22">
      <w:rPr>
        <w:noProof/>
        <w:sz w:val="20"/>
        <w:szCs w:val="20"/>
      </w:rPr>
      <w:drawing>
        <wp:inline distT="0" distB="0" distL="0" distR="0" wp14:anchorId="0E5BF08E" wp14:editId="4C6A097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0042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C512E" w14:textId="77777777" w:rsidR="002C2827" w:rsidRDefault="002C2827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04E4B51" w14:textId="77777777" w:rsidR="002C2827" w:rsidRDefault="002C2827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F131D3"/>
    <w:multiLevelType w:val="hybridMultilevel"/>
    <w:tmpl w:val="4A643E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773C8E"/>
    <w:multiLevelType w:val="hybridMultilevel"/>
    <w:tmpl w:val="9C666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5"/>
  </w:num>
  <w:num w:numId="5">
    <w:abstractNumId w:val="11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19"/>
  </w:num>
  <w:num w:numId="12">
    <w:abstractNumId w:val="12"/>
  </w:num>
  <w:num w:numId="13">
    <w:abstractNumId w:val="8"/>
  </w:num>
  <w:num w:numId="14">
    <w:abstractNumId w:val="13"/>
  </w:num>
  <w:num w:numId="15">
    <w:abstractNumId w:val="20"/>
  </w:num>
  <w:num w:numId="16">
    <w:abstractNumId w:val="17"/>
  </w:num>
  <w:num w:numId="17">
    <w:abstractNumId w:val="4"/>
  </w:num>
  <w:num w:numId="18">
    <w:abstractNumId w:val="6"/>
  </w:num>
  <w:num w:numId="19">
    <w:abstractNumId w:val="2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02216"/>
    <w:rsid w:val="000525B0"/>
    <w:rsid w:val="000645E5"/>
    <w:rsid w:val="000D1020"/>
    <w:rsid w:val="000E03E5"/>
    <w:rsid w:val="000E6E9A"/>
    <w:rsid w:val="0017404D"/>
    <w:rsid w:val="002303AA"/>
    <w:rsid w:val="00264339"/>
    <w:rsid w:val="002A4226"/>
    <w:rsid w:val="002C2827"/>
    <w:rsid w:val="00350CDC"/>
    <w:rsid w:val="003778AE"/>
    <w:rsid w:val="003905C1"/>
    <w:rsid w:val="003B7817"/>
    <w:rsid w:val="003F3327"/>
    <w:rsid w:val="003F562B"/>
    <w:rsid w:val="0040060F"/>
    <w:rsid w:val="00403C51"/>
    <w:rsid w:val="004A2906"/>
    <w:rsid w:val="004F2C61"/>
    <w:rsid w:val="00520BB2"/>
    <w:rsid w:val="00585C64"/>
    <w:rsid w:val="005F4DA3"/>
    <w:rsid w:val="00656DB6"/>
    <w:rsid w:val="006A3611"/>
    <w:rsid w:val="00701C47"/>
    <w:rsid w:val="00726417"/>
    <w:rsid w:val="00791404"/>
    <w:rsid w:val="0079192D"/>
    <w:rsid w:val="007B776B"/>
    <w:rsid w:val="008227DB"/>
    <w:rsid w:val="00823497"/>
    <w:rsid w:val="008619FB"/>
    <w:rsid w:val="008C3D32"/>
    <w:rsid w:val="008F4813"/>
    <w:rsid w:val="00973B10"/>
    <w:rsid w:val="009801CC"/>
    <w:rsid w:val="00983EC7"/>
    <w:rsid w:val="009B78F2"/>
    <w:rsid w:val="00A00678"/>
    <w:rsid w:val="00A92136"/>
    <w:rsid w:val="00B10EF1"/>
    <w:rsid w:val="00BA5EF1"/>
    <w:rsid w:val="00BC2884"/>
    <w:rsid w:val="00C50061"/>
    <w:rsid w:val="00CB46C2"/>
    <w:rsid w:val="00CE200C"/>
    <w:rsid w:val="00CE3276"/>
    <w:rsid w:val="00CF115D"/>
    <w:rsid w:val="00CF3EDF"/>
    <w:rsid w:val="00D30689"/>
    <w:rsid w:val="00D65712"/>
    <w:rsid w:val="00E17B9F"/>
    <w:rsid w:val="00EE76DC"/>
    <w:rsid w:val="00F2396F"/>
    <w:rsid w:val="00F344D3"/>
    <w:rsid w:val="00F51846"/>
    <w:rsid w:val="00F913A2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F3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131</TotalTime>
  <Pages>6</Pages>
  <Words>273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Hoang Nhu Vinh (FE FGW DN)</cp:lastModifiedBy>
  <cp:revision>10</cp:revision>
  <cp:lastPrinted>2019-11-21T18:19:00Z</cp:lastPrinted>
  <dcterms:created xsi:type="dcterms:W3CDTF">2019-11-20T14:39:00Z</dcterms:created>
  <dcterms:modified xsi:type="dcterms:W3CDTF">2021-04-05T10:15:00Z</dcterms:modified>
</cp:coreProperties>
</file>